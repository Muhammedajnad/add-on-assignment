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56CC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00220FB" wp14:editId="66BDF4FF">
                <wp:simplePos x="0" y="0"/>
                <wp:positionH relativeFrom="column">
                  <wp:posOffset>-409575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43464" id="Group 3" o:spid="_x0000_s1026" alt="&quot;&quot;" style="position:absolute;margin-left:-32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50BDE324" w14:textId="77777777" w:rsidTr="00AD0D32">
        <w:trPr>
          <w:trHeight w:val="2880"/>
        </w:trPr>
        <w:tc>
          <w:tcPr>
            <w:tcW w:w="2610" w:type="dxa"/>
            <w:gridSpan w:val="5"/>
          </w:tcPr>
          <w:p w14:paraId="69F5CF09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6816CF60" wp14:editId="4E1E87B1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16148116" w14:textId="57686250" w:rsidR="00AD0D32" w:rsidRDefault="00A73E58" w:rsidP="00AD0D32">
            <w:pPr>
              <w:pStyle w:val="Title"/>
              <w:spacing w:after="0"/>
            </w:pPr>
            <w:r>
              <w:t>mohammed yahya ck</w:t>
            </w:r>
          </w:p>
          <w:p w14:paraId="2BA8E34A" w14:textId="7BC6216B" w:rsidR="00AD0D32" w:rsidRDefault="00A73E58" w:rsidP="00526631">
            <w:pPr>
              <w:pStyle w:val="Subtitle"/>
            </w:pPr>
            <w:r>
              <w:t>BCA WITH AI &amp; ROBOTICS</w:t>
            </w:r>
            <w:r w:rsidR="00AD0D32">
              <w:t xml:space="preserve"> | </w:t>
            </w:r>
            <w:r>
              <w:t>9633674404| mhdyahya3367@gmail.com</w:t>
            </w:r>
            <w:r w:rsidR="00AD0D32">
              <w:t xml:space="preserve"> |</w:t>
            </w:r>
            <w:r w:rsidR="00AD0D32" w:rsidRPr="00CF1A49">
              <w:t xml:space="preserve"> </w:t>
            </w:r>
          </w:p>
          <w:p w14:paraId="09244D80" w14:textId="16A814F3" w:rsidR="00AD0D32" w:rsidRDefault="00A73E58" w:rsidP="00DE759B">
            <w:r>
              <w:rPr>
                <w:rFonts w:ascii="Roboto" w:hAnsi="Roboto"/>
                <w:color w:val="111111"/>
              </w:rPr>
              <w:t>I am a BCA graduate with a specialization in Artificial Intelligence and Machine Learning. I have a strong foundation in computer science and mathematics, and an in-depth understanding of AI and ML techniques and applications. I have hands-on experience in using industry-standard tools and technologies, such as Python, TensorFlow, OpenCV, and ROS. I have also worked on various projects involving data analysis, machine learning algorithms, deep learning, computer vision, natural language processing, and robotics. I am passionate about solving real-world problems using AI and ML, and I am eager to learn new skills and explore new challenges in this field</w:t>
            </w:r>
          </w:p>
        </w:tc>
      </w:tr>
      <w:tr w:rsidR="00667329" w14:paraId="1C11233F" w14:textId="77777777" w:rsidTr="00667329">
        <w:trPr>
          <w:trHeight w:val="900"/>
        </w:trPr>
        <w:tc>
          <w:tcPr>
            <w:tcW w:w="10080" w:type="dxa"/>
            <w:gridSpan w:val="8"/>
          </w:tcPr>
          <w:p w14:paraId="1FBFCC66" w14:textId="1728A64C" w:rsidR="00667329" w:rsidRPr="00667329" w:rsidRDefault="00A73E58" w:rsidP="00667329">
            <w:pPr>
              <w:pStyle w:val="Heading1"/>
            </w:pPr>
            <w:r>
              <w:t>education</w:t>
            </w:r>
          </w:p>
        </w:tc>
      </w:tr>
      <w:tr w:rsidR="00667329" w14:paraId="1CAA4F0C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5881F895" w14:textId="394F82A6" w:rsidR="00667329" w:rsidRDefault="00D32D0D" w:rsidP="00667329">
            <w:pPr>
              <w:pStyle w:val="Heading3"/>
            </w:pPr>
            <w:r>
              <w:t>JUNE 2023</w:t>
            </w:r>
            <w:r w:rsidR="00667329">
              <w:t xml:space="preserve"> </w:t>
            </w:r>
          </w:p>
          <w:p w14:paraId="0D2A5E06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2D65C341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4867C6" wp14:editId="68C1BB91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98707B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4005B7F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0CC2EA89" w14:textId="6AD265F0" w:rsidR="00667329" w:rsidRPr="004823C2" w:rsidRDefault="00D32D0D" w:rsidP="00667329">
            <w:pPr>
              <w:pStyle w:val="Heading2"/>
            </w:pPr>
            <w:r>
              <w:t>BACHELOR OF COMPUTER APPLICATIONS (BCA)</w:t>
            </w:r>
          </w:p>
          <w:p w14:paraId="2C7E3A49" w14:textId="77777777" w:rsidR="00667329" w:rsidRDefault="00D32D0D" w:rsidP="00D32D0D">
            <w:r>
              <w:t xml:space="preserve">[BHARATHIAR UNIVERSITY/NILGIRI COLLEGE OF ARTS &amp; SCIENCE/TAMIL NADU </w:t>
            </w:r>
          </w:p>
          <w:p w14:paraId="67AAC090" w14:textId="630144C5" w:rsidR="00D32D0D" w:rsidRDefault="00D32D0D" w:rsidP="00D32D0D">
            <w:r>
              <w:t xml:space="preserve"> 2023-2026]</w:t>
            </w:r>
          </w:p>
        </w:tc>
      </w:tr>
      <w:tr w:rsidR="00667329" w14:paraId="5CC9BDDC" w14:textId="77777777" w:rsidTr="00667329">
        <w:trPr>
          <w:trHeight w:val="900"/>
        </w:trPr>
        <w:tc>
          <w:tcPr>
            <w:tcW w:w="1260" w:type="dxa"/>
            <w:vMerge/>
          </w:tcPr>
          <w:p w14:paraId="4CA74711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85E2A7F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F912360" w14:textId="77777777" w:rsidR="00667329" w:rsidRDefault="00667329" w:rsidP="009C2411"/>
        </w:tc>
        <w:tc>
          <w:tcPr>
            <w:tcW w:w="180" w:type="dxa"/>
          </w:tcPr>
          <w:p w14:paraId="5E070086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4DAC0F09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2D269254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428588D9" w14:textId="22B535BC" w:rsidR="00667329" w:rsidRDefault="00D32D0D" w:rsidP="00667329">
            <w:pPr>
              <w:pStyle w:val="Heading3"/>
            </w:pPr>
            <w:r>
              <w:t>JUNE 2026</w:t>
            </w:r>
          </w:p>
        </w:tc>
        <w:tc>
          <w:tcPr>
            <w:tcW w:w="540" w:type="dxa"/>
            <w:gridSpan w:val="2"/>
          </w:tcPr>
          <w:p w14:paraId="17DFC434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45A30F" wp14:editId="698D5A2D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D04F48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E76AA6C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2974DF88" w14:textId="21857845" w:rsidR="00667329" w:rsidRPr="004823C2" w:rsidRDefault="00D32D0D" w:rsidP="00667329">
            <w:pPr>
              <w:pStyle w:val="Heading2"/>
            </w:pPr>
            <w:r>
              <w:t>BACHELOR OF COMPUTER APPLICATIONS (BCA)</w:t>
            </w:r>
          </w:p>
          <w:p w14:paraId="17B8F1F2" w14:textId="5D0EC4AD" w:rsidR="00667329" w:rsidRPr="005579C9" w:rsidRDefault="00D32D0D" w:rsidP="00D32D0D">
            <w:r>
              <w:t>Graduated with BCA WI</w:t>
            </w:r>
          </w:p>
        </w:tc>
      </w:tr>
      <w:tr w:rsidR="00667329" w14:paraId="452EE9D1" w14:textId="77777777" w:rsidTr="00667329">
        <w:trPr>
          <w:trHeight w:val="783"/>
        </w:trPr>
        <w:tc>
          <w:tcPr>
            <w:tcW w:w="1260" w:type="dxa"/>
            <w:vMerge/>
          </w:tcPr>
          <w:p w14:paraId="3BC869F2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295430E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33A3746" w14:textId="77777777" w:rsidR="00667329" w:rsidRDefault="00667329" w:rsidP="009C2411"/>
        </w:tc>
        <w:tc>
          <w:tcPr>
            <w:tcW w:w="180" w:type="dxa"/>
          </w:tcPr>
          <w:p w14:paraId="6B671AF8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6D82922E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55F5A3E8" w14:textId="77777777" w:rsidTr="00AD0D32">
        <w:trPr>
          <w:trHeight w:val="720"/>
        </w:trPr>
        <w:tc>
          <w:tcPr>
            <w:tcW w:w="10080" w:type="dxa"/>
            <w:gridSpan w:val="8"/>
          </w:tcPr>
          <w:p w14:paraId="33CCE18D" w14:textId="77777777" w:rsidR="00AD0D32" w:rsidRPr="00AD0D32" w:rsidRDefault="00AD0D32" w:rsidP="00AD0D32"/>
        </w:tc>
      </w:tr>
      <w:tr w:rsidR="00667329" w14:paraId="00989CDA" w14:textId="77777777" w:rsidTr="00AD0D32">
        <w:trPr>
          <w:trHeight w:val="907"/>
        </w:trPr>
        <w:tc>
          <w:tcPr>
            <w:tcW w:w="10080" w:type="dxa"/>
            <w:gridSpan w:val="8"/>
          </w:tcPr>
          <w:p w14:paraId="4B9DD246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BED6DD94C2D546BCB70BC0385B254F07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20C18DD7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79C60D5E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F50E19F22B3A49658ECD5368F794B0F9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3DFBB581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EC9678E" wp14:editId="3F96B26A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861B61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C6ED985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439BC458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E8360C8EA346431298EBC444D282F545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49C835B7" w14:textId="77777777" w:rsidR="00313CEB" w:rsidRPr="005579C9" w:rsidRDefault="00000000" w:rsidP="00457AA3">
            <w:sdt>
              <w:sdtPr>
                <w:id w:val="1971476172"/>
                <w:placeholder>
                  <w:docPart w:val="2618A450E9244F54B43BBBB1B2DC2AA5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04999696" w14:textId="77777777" w:rsidTr="00667329">
        <w:trPr>
          <w:trHeight w:val="783"/>
        </w:trPr>
        <w:tc>
          <w:tcPr>
            <w:tcW w:w="1260" w:type="dxa"/>
            <w:vMerge/>
          </w:tcPr>
          <w:p w14:paraId="3C6B3B36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8CB52BE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B3231D8" w14:textId="77777777" w:rsidR="00313CEB" w:rsidRDefault="00313CEB" w:rsidP="009C2411"/>
        </w:tc>
        <w:tc>
          <w:tcPr>
            <w:tcW w:w="180" w:type="dxa"/>
          </w:tcPr>
          <w:p w14:paraId="3FAEF7D2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66610A7" w14:textId="77777777" w:rsidR="00313CEB" w:rsidRPr="005579C9" w:rsidRDefault="00313CEB" w:rsidP="00DE759B"/>
        </w:tc>
      </w:tr>
      <w:tr w:rsidR="00313CEB" w14:paraId="6FBD2F7F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1332A9A6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02AAE7A9A23443438A9ACAAA7859A36A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19A2FEC7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4761DB" wp14:editId="3481BDC4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B1EFF7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D14D7FC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43AEA129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7D369AFA7C034A11BB697B9F3CF7054D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1D6967BB" w14:textId="77777777" w:rsidR="00313CEB" w:rsidRPr="005579C9" w:rsidRDefault="00000000" w:rsidP="00DE759B">
            <w:sdt>
              <w:sdtPr>
                <w:id w:val="1960679839"/>
                <w:placeholder>
                  <w:docPart w:val="22FA1DE1C982498A9375A5AD91EF388C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0EAEAC1A" w14:textId="77777777" w:rsidTr="00667329">
        <w:trPr>
          <w:trHeight w:val="783"/>
        </w:trPr>
        <w:tc>
          <w:tcPr>
            <w:tcW w:w="1260" w:type="dxa"/>
            <w:vMerge/>
          </w:tcPr>
          <w:p w14:paraId="47D40EAD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D43E049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0001767" w14:textId="77777777" w:rsidR="00313CEB" w:rsidRDefault="00313CEB" w:rsidP="009C2411"/>
        </w:tc>
        <w:tc>
          <w:tcPr>
            <w:tcW w:w="180" w:type="dxa"/>
          </w:tcPr>
          <w:p w14:paraId="3E8E9DD0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04914C6" w14:textId="77777777" w:rsidR="00313CEB" w:rsidRPr="005579C9" w:rsidRDefault="00313CEB" w:rsidP="00DE759B"/>
        </w:tc>
      </w:tr>
      <w:tr w:rsidR="00AD0D32" w:rsidRPr="00AD0D32" w14:paraId="3616AB37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E0D0F74" w14:textId="77777777" w:rsidR="00AD0D32" w:rsidRPr="00AD0D32" w:rsidRDefault="00AD0D32" w:rsidP="00AD0D32"/>
        </w:tc>
      </w:tr>
      <w:tr w:rsidR="006307EA" w14:paraId="61E0F45F" w14:textId="77777777" w:rsidTr="00AD0D32">
        <w:trPr>
          <w:trHeight w:val="907"/>
        </w:trPr>
        <w:tc>
          <w:tcPr>
            <w:tcW w:w="5040" w:type="dxa"/>
            <w:gridSpan w:val="6"/>
          </w:tcPr>
          <w:p w14:paraId="1EB33360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5CB6674DFCE2489397F111F54AE27B0E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5BC6ADE9" w14:textId="77777777" w:rsidR="006307EA" w:rsidRPr="005579C9" w:rsidRDefault="006307EA" w:rsidP="00AD0D32"/>
        </w:tc>
        <w:tc>
          <w:tcPr>
            <w:tcW w:w="4770" w:type="dxa"/>
          </w:tcPr>
          <w:p w14:paraId="700A9AC9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C26D35E5D7A54602B538F87FDACF008A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2A19EF33" w14:textId="77777777" w:rsidTr="006307EA">
        <w:trPr>
          <w:trHeight w:val="783"/>
        </w:trPr>
        <w:tc>
          <w:tcPr>
            <w:tcW w:w="5040" w:type="dxa"/>
            <w:gridSpan w:val="6"/>
          </w:tcPr>
          <w:p w14:paraId="0E0BDB53" w14:textId="7777777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B23C4953AB0543FEBCD85D07BA1D0248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77E9A776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DCC474FD749F4165A683DE3F49F060D7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59CA4F6E" w14:textId="77777777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CFBC2BF533D641AB8BDAB19FE59B1577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415608A6" w14:textId="77777777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7B04012755D045C0AD552E24EA00AB39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1C96B268" w14:textId="77777777" w:rsidR="006307EA" w:rsidRPr="006E1507" w:rsidRDefault="006307EA" w:rsidP="00DE759B"/>
        </w:tc>
        <w:tc>
          <w:tcPr>
            <w:tcW w:w="4770" w:type="dxa"/>
          </w:tcPr>
          <w:p w14:paraId="5C46FB0C" w14:textId="77777777" w:rsidR="006307EA" w:rsidRPr="005579C9" w:rsidRDefault="00000000" w:rsidP="00DE759B">
            <w:sdt>
              <w:sdtPr>
                <w:id w:val="-1275313765"/>
                <w:placeholder>
                  <w:docPart w:val="EC8078F6DEB843BB963013870A5CB9D0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3FFA4A53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0218F5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18D0" w14:textId="77777777" w:rsidR="000218F5" w:rsidRDefault="000218F5" w:rsidP="003D42E9">
      <w:r>
        <w:separator/>
      </w:r>
    </w:p>
  </w:endnote>
  <w:endnote w:type="continuationSeparator" w:id="0">
    <w:p w14:paraId="7D99F349" w14:textId="77777777" w:rsidR="000218F5" w:rsidRDefault="000218F5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572C" w14:textId="77777777" w:rsidR="000218F5" w:rsidRDefault="000218F5" w:rsidP="003D42E9">
      <w:r>
        <w:separator/>
      </w:r>
    </w:p>
  </w:footnote>
  <w:footnote w:type="continuationSeparator" w:id="0">
    <w:p w14:paraId="0AD4479E" w14:textId="77777777" w:rsidR="000218F5" w:rsidRDefault="000218F5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58"/>
    <w:rsid w:val="000218F5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73E58"/>
    <w:rsid w:val="00A9448F"/>
    <w:rsid w:val="00AB5A73"/>
    <w:rsid w:val="00AD0D32"/>
    <w:rsid w:val="00B067CD"/>
    <w:rsid w:val="00B70A77"/>
    <w:rsid w:val="00B758ED"/>
    <w:rsid w:val="00BA6B97"/>
    <w:rsid w:val="00C832BD"/>
    <w:rsid w:val="00D32D0D"/>
    <w:rsid w:val="00D51E18"/>
    <w:rsid w:val="00D7168E"/>
    <w:rsid w:val="00DD3808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EA2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%20LAB%20-%20U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D6DD94C2D546BCB70BC0385B254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0A3D8-7E46-448F-AAB7-C0F42B1CD4A5}"/>
      </w:docPartPr>
      <w:docPartBody>
        <w:p w:rsidR="00000000" w:rsidRDefault="00000000">
          <w:pPr>
            <w:pStyle w:val="BED6DD94C2D546BCB70BC0385B254F07"/>
          </w:pPr>
          <w:r w:rsidRPr="00CF1A49">
            <w:t>Education</w:t>
          </w:r>
        </w:p>
      </w:docPartBody>
    </w:docPart>
    <w:docPart>
      <w:docPartPr>
        <w:name w:val="F50E19F22B3A49658ECD5368F794B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4C67-2647-422B-B858-A0E259A8918A}"/>
      </w:docPartPr>
      <w:docPartBody>
        <w:p w:rsidR="00000000" w:rsidRDefault="00000000">
          <w:pPr>
            <w:pStyle w:val="F50E19F22B3A49658ECD5368F794B0F9"/>
          </w:pPr>
          <w:r w:rsidRPr="007F32D9">
            <w:t>June 20XX</w:t>
          </w:r>
        </w:p>
      </w:docPartBody>
    </w:docPart>
    <w:docPart>
      <w:docPartPr>
        <w:name w:val="E8360C8EA346431298EBC444D282F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B32DC-933C-424F-8643-E517FBF2691F}"/>
      </w:docPartPr>
      <w:docPartBody>
        <w:p w:rsidR="00000000" w:rsidRDefault="00000000">
          <w:pPr>
            <w:pStyle w:val="E8360C8EA346431298EBC444D282F545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2618A450E9244F54B43BBBB1B2DC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75677-0A33-41C9-A07C-BC973A8D811A}"/>
      </w:docPartPr>
      <w:docPartBody>
        <w:p w:rsidR="00000000" w:rsidRDefault="00000000">
          <w:pPr>
            <w:pStyle w:val="2618A450E9244F54B43BBBB1B2DC2AA5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02AAE7A9A23443438A9ACAAA7859A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8824-A004-4E2D-822E-09468F1A28D7}"/>
      </w:docPartPr>
      <w:docPartBody>
        <w:p w:rsidR="00000000" w:rsidRDefault="00000000">
          <w:pPr>
            <w:pStyle w:val="02AAE7A9A23443438A9ACAAA7859A36A"/>
          </w:pPr>
          <w:r w:rsidRPr="007F32D9">
            <w:t>May 20XX</w:t>
          </w:r>
        </w:p>
      </w:docPartBody>
    </w:docPart>
    <w:docPart>
      <w:docPartPr>
        <w:name w:val="7D369AFA7C034A11BB697B9F3CF70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424BE-10F4-4524-B8C1-40E576CFC54B}"/>
      </w:docPartPr>
      <w:docPartBody>
        <w:p w:rsidR="00000000" w:rsidRDefault="00000000">
          <w:pPr>
            <w:pStyle w:val="7D369AFA7C034A11BB697B9F3CF7054D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22FA1DE1C982498A9375A5AD91EF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089B8-5700-4478-811A-761C556F2CF6}"/>
      </w:docPartPr>
      <w:docPartBody>
        <w:p w:rsidR="00000000" w:rsidRDefault="00000000">
          <w:pPr>
            <w:pStyle w:val="22FA1DE1C982498A9375A5AD91EF388C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5CB6674DFCE2489397F111F54AE27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297E-1916-4769-8E92-FC4794FA0FA8}"/>
      </w:docPartPr>
      <w:docPartBody>
        <w:p w:rsidR="00000000" w:rsidRDefault="00000000">
          <w:pPr>
            <w:pStyle w:val="5CB6674DFCE2489397F111F54AE27B0E"/>
          </w:pPr>
          <w:r w:rsidRPr="00CF1A49">
            <w:t>Skills</w:t>
          </w:r>
        </w:p>
      </w:docPartBody>
    </w:docPart>
    <w:docPart>
      <w:docPartPr>
        <w:name w:val="C26D35E5D7A54602B538F87FDACF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20554-22B5-483F-9808-C999E1CEE138}"/>
      </w:docPartPr>
      <w:docPartBody>
        <w:p w:rsidR="00000000" w:rsidRDefault="00000000">
          <w:pPr>
            <w:pStyle w:val="C26D35E5D7A54602B538F87FDACF008A"/>
          </w:pPr>
          <w:r>
            <w:t>Activities</w:t>
          </w:r>
        </w:p>
      </w:docPartBody>
    </w:docPart>
    <w:docPart>
      <w:docPartPr>
        <w:name w:val="B23C4953AB0543FEBCD85D07BA1D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F8CA-4D02-43B2-B2CA-469A9532455B}"/>
      </w:docPartPr>
      <w:docPartBody>
        <w:p w:rsidR="00000000" w:rsidRDefault="00000000">
          <w:pPr>
            <w:pStyle w:val="B23C4953AB0543FEBCD85D07BA1D0248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DCC474FD749F4165A683DE3F49F06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02B-5AB8-45CC-9491-36CD53ECA465}"/>
      </w:docPartPr>
      <w:docPartBody>
        <w:p w:rsidR="00000000" w:rsidRDefault="00000000">
          <w:pPr>
            <w:pStyle w:val="DCC474FD749F4165A683DE3F49F060D7"/>
          </w:pPr>
          <w:r w:rsidRPr="00457AA3">
            <w:t>Excellent communication skills, both verbal and written</w:t>
          </w:r>
        </w:p>
      </w:docPartBody>
    </w:docPart>
    <w:docPart>
      <w:docPartPr>
        <w:name w:val="CFBC2BF533D641AB8BDAB19FE59B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314E1-782C-40BF-B988-EA50F033CF1F}"/>
      </w:docPartPr>
      <w:docPartBody>
        <w:p w:rsidR="00000000" w:rsidRDefault="00000000">
          <w:pPr>
            <w:pStyle w:val="CFBC2BF533D641AB8BDAB19FE59B1577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7B04012755D045C0AD552E24EA00A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F653A-3A28-40DA-806F-FCAC0699C0DB}"/>
      </w:docPartPr>
      <w:docPartBody>
        <w:p w:rsidR="00000000" w:rsidRDefault="00000000">
          <w:pPr>
            <w:pStyle w:val="7B04012755D045C0AD552E24EA00AB39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EC8078F6DEB843BB963013870A5C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5BA84-0444-4613-9D4D-A7E7DBA81E92}"/>
      </w:docPartPr>
      <w:docPartBody>
        <w:p w:rsidR="00000000" w:rsidRDefault="00000000">
          <w:pPr>
            <w:pStyle w:val="EC8078F6DEB843BB963013870A5CB9D0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87"/>
    <w:rsid w:val="008A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1EF401CDF47AEA28AFAA92F320129">
    <w:name w:val="61E1EF401CDF47AEA28AFAA92F320129"/>
  </w:style>
  <w:style w:type="paragraph" w:customStyle="1" w:styleId="B784076B1ADC47E3A4F5F04756C80A22">
    <w:name w:val="B784076B1ADC47E3A4F5F04756C80A22"/>
  </w:style>
  <w:style w:type="paragraph" w:customStyle="1" w:styleId="3427E77958FF4D15862432E80047F557">
    <w:name w:val="3427E77958FF4D15862432E80047F557"/>
  </w:style>
  <w:style w:type="paragraph" w:customStyle="1" w:styleId="D123233A322F42DF8A9F3AD8357F0FBA">
    <w:name w:val="D123233A322F42DF8A9F3AD8357F0FBA"/>
  </w:style>
  <w:style w:type="paragraph" w:customStyle="1" w:styleId="8EE7E712B07E46D597BDA74FDC8AA187">
    <w:name w:val="8EE7E712B07E46D597BDA74FDC8AA187"/>
  </w:style>
  <w:style w:type="paragraph" w:customStyle="1" w:styleId="3113FBEFD62445C5AA41EEC3EB2FF55C">
    <w:name w:val="3113FBEFD62445C5AA41EEC3EB2FF55C"/>
  </w:style>
  <w:style w:type="paragraph" w:customStyle="1" w:styleId="96AF0F36D5AB4D11B21EFED04123045E">
    <w:name w:val="96AF0F36D5AB4D11B21EFED04123045E"/>
  </w:style>
  <w:style w:type="paragraph" w:customStyle="1" w:styleId="910DC485230A4FE6B41691055220C037">
    <w:name w:val="910DC485230A4FE6B41691055220C037"/>
  </w:style>
  <w:style w:type="paragraph" w:customStyle="1" w:styleId="A5D7A28E41B8422D840296E154EC9848">
    <w:name w:val="A5D7A28E41B8422D840296E154EC9848"/>
  </w:style>
  <w:style w:type="paragraph" w:customStyle="1" w:styleId="F87FF0F9960F4A60810DEEAFD4EFCD68">
    <w:name w:val="F87FF0F9960F4A60810DEEAFD4EFCD68"/>
  </w:style>
  <w:style w:type="paragraph" w:customStyle="1" w:styleId="BA06655CE1474A7C857792174B9E43CC">
    <w:name w:val="BA06655CE1474A7C857792174B9E43CC"/>
  </w:style>
  <w:style w:type="paragraph" w:customStyle="1" w:styleId="FAF69914255F48C8896BAD33AB11B637">
    <w:name w:val="FAF69914255F48C8896BAD33AB11B637"/>
  </w:style>
  <w:style w:type="paragraph" w:customStyle="1" w:styleId="280DFFE8CDA545C9BBB2ABEF577BFF68">
    <w:name w:val="280DFFE8CDA545C9BBB2ABEF577BFF68"/>
  </w:style>
  <w:style w:type="paragraph" w:customStyle="1" w:styleId="BED6DD94C2D546BCB70BC0385B254F07">
    <w:name w:val="BED6DD94C2D546BCB70BC0385B254F07"/>
  </w:style>
  <w:style w:type="paragraph" w:customStyle="1" w:styleId="F50E19F22B3A49658ECD5368F794B0F9">
    <w:name w:val="F50E19F22B3A49658ECD5368F794B0F9"/>
  </w:style>
  <w:style w:type="paragraph" w:customStyle="1" w:styleId="E8360C8EA346431298EBC444D282F545">
    <w:name w:val="E8360C8EA346431298EBC444D282F545"/>
  </w:style>
  <w:style w:type="paragraph" w:customStyle="1" w:styleId="2618A450E9244F54B43BBBB1B2DC2AA5">
    <w:name w:val="2618A450E9244F54B43BBBB1B2DC2AA5"/>
  </w:style>
  <w:style w:type="paragraph" w:customStyle="1" w:styleId="02AAE7A9A23443438A9ACAAA7859A36A">
    <w:name w:val="02AAE7A9A23443438A9ACAAA7859A36A"/>
  </w:style>
  <w:style w:type="paragraph" w:customStyle="1" w:styleId="7D369AFA7C034A11BB697B9F3CF7054D">
    <w:name w:val="7D369AFA7C034A11BB697B9F3CF7054D"/>
  </w:style>
  <w:style w:type="paragraph" w:customStyle="1" w:styleId="22FA1DE1C982498A9375A5AD91EF388C">
    <w:name w:val="22FA1DE1C982498A9375A5AD91EF388C"/>
  </w:style>
  <w:style w:type="paragraph" w:customStyle="1" w:styleId="5CB6674DFCE2489397F111F54AE27B0E">
    <w:name w:val="5CB6674DFCE2489397F111F54AE27B0E"/>
  </w:style>
  <w:style w:type="paragraph" w:customStyle="1" w:styleId="C26D35E5D7A54602B538F87FDACF008A">
    <w:name w:val="C26D35E5D7A54602B538F87FDACF008A"/>
  </w:style>
  <w:style w:type="paragraph" w:customStyle="1" w:styleId="B23C4953AB0543FEBCD85D07BA1D0248">
    <w:name w:val="B23C4953AB0543FEBCD85D07BA1D0248"/>
  </w:style>
  <w:style w:type="paragraph" w:customStyle="1" w:styleId="DCC474FD749F4165A683DE3F49F060D7">
    <w:name w:val="DCC474FD749F4165A683DE3F49F060D7"/>
  </w:style>
  <w:style w:type="paragraph" w:customStyle="1" w:styleId="CFBC2BF533D641AB8BDAB19FE59B1577">
    <w:name w:val="CFBC2BF533D641AB8BDAB19FE59B1577"/>
  </w:style>
  <w:style w:type="paragraph" w:customStyle="1" w:styleId="7B04012755D045C0AD552E24EA00AB39">
    <w:name w:val="7B04012755D045C0AD552E24EA00AB39"/>
  </w:style>
  <w:style w:type="paragraph" w:customStyle="1" w:styleId="EC8078F6DEB843BB963013870A5CB9D0">
    <w:name w:val="EC8078F6DEB843BB963013870A5CB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2024-01-20T06:39:00Z</dcterms:created>
  <dcterms:modified xsi:type="dcterms:W3CDTF">2024-01-20T07:14:00Z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